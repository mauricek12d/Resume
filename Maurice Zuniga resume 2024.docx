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4214" w14:textId="09F93F4B" w:rsidR="00CA7C59" w:rsidRDefault="006C0A84" w:rsidP="002F60B5">
      <w:pPr>
        <w:pStyle w:val="Name"/>
        <w:spacing w:after="60"/>
      </w:pPr>
      <w:r>
        <w:t>Maurice Zuniga</w:t>
      </w:r>
    </w:p>
    <w:p w14:paraId="707ECCCF" w14:textId="0A3A7C9E" w:rsidR="002F60B5" w:rsidRDefault="006847CE" w:rsidP="002F60B5">
      <w:pPr>
        <w:spacing w:after="60"/>
        <w:jc w:val="center"/>
      </w:pPr>
      <w:r>
        <w:t>56 Brandywine Rise</w:t>
      </w:r>
      <w:r w:rsidR="00B80D80">
        <w:t xml:space="preserve">, </w:t>
      </w:r>
      <w:r>
        <w:t>Green Brook</w:t>
      </w:r>
      <w:r w:rsidR="00B80D80">
        <w:t>, NJ 0</w:t>
      </w:r>
      <w:r>
        <w:t>88</w:t>
      </w:r>
      <w:r w:rsidR="002F60B5">
        <w:t>12</w:t>
      </w:r>
    </w:p>
    <w:p w14:paraId="4B840F58" w14:textId="77777777" w:rsidR="002F60B5" w:rsidRPr="002F60B5" w:rsidRDefault="00000000" w:rsidP="002F60B5">
      <w:pPr>
        <w:spacing w:after="60"/>
        <w:jc w:val="center"/>
      </w:pPr>
      <w:hyperlink r:id="rId8" w:history="1">
        <w:r w:rsidR="002F60B5" w:rsidRPr="00890368">
          <w:rPr>
            <w:rStyle w:val="Hyperlink"/>
          </w:rPr>
          <w:t>Mauricek12d@gmail.com</w:t>
        </w:r>
      </w:hyperlink>
      <w:r w:rsidR="002F60B5">
        <w:t xml:space="preserve"> • 732-766-4611</w:t>
      </w:r>
    </w:p>
    <w:tbl>
      <w:tblPr>
        <w:tblW w:w="5346" w:type="pct"/>
        <w:tblLook w:val="0000" w:firstRow="0" w:lastRow="0" w:firstColumn="0" w:lastColumn="0" w:noHBand="0" w:noVBand="0"/>
      </w:tblPr>
      <w:tblGrid>
        <w:gridCol w:w="1421"/>
        <w:gridCol w:w="7817"/>
      </w:tblGrid>
      <w:tr w:rsidR="00CA7C59" w14:paraId="4BD0E1D6" w14:textId="77777777" w:rsidTr="006C0A84">
        <w:tc>
          <w:tcPr>
            <w:tcW w:w="5000" w:type="pct"/>
            <w:gridSpan w:val="2"/>
          </w:tcPr>
          <w:p w14:paraId="244D7D69" w14:textId="77777777" w:rsidR="00CA7C59" w:rsidRDefault="00CA7C59">
            <w:pPr>
              <w:pStyle w:val="SectionTitle"/>
            </w:pPr>
            <w:r>
              <w:t>objective</w:t>
            </w:r>
          </w:p>
        </w:tc>
      </w:tr>
      <w:tr w:rsidR="00CA7C59" w14:paraId="0F3537A6" w14:textId="77777777" w:rsidTr="006C0A84">
        <w:tc>
          <w:tcPr>
            <w:tcW w:w="769" w:type="pct"/>
          </w:tcPr>
          <w:p w14:paraId="2774AD87" w14:textId="77777777" w:rsidR="00CA7C59" w:rsidRDefault="00CA7C59"/>
        </w:tc>
        <w:tc>
          <w:tcPr>
            <w:tcW w:w="4231" w:type="pct"/>
          </w:tcPr>
          <w:p w14:paraId="4231E544" w14:textId="4D3F4422" w:rsidR="00CA7C59" w:rsidRDefault="00E65989" w:rsidP="00284117">
            <w:r>
              <w:t>Drive</w:t>
            </w:r>
            <w:r w:rsidR="000D7C21">
              <w:t>n</w:t>
            </w:r>
            <w:r>
              <w:t xml:space="preserve"> and organized professional </w:t>
            </w:r>
            <w:r w:rsidR="000D7C21">
              <w:t xml:space="preserve">looking to </w:t>
            </w:r>
            <w:r w:rsidR="00C210BB">
              <w:t xml:space="preserve">obtain a position with </w:t>
            </w:r>
            <w:r w:rsidR="006847CE">
              <w:t>Apple</w:t>
            </w:r>
            <w:r w:rsidR="0055169A">
              <w:t xml:space="preserve"> </w:t>
            </w:r>
            <w:r w:rsidR="00284117">
              <w:t>to utilize</w:t>
            </w:r>
            <w:r w:rsidR="0055169A">
              <w:t xml:space="preserve"> my </w:t>
            </w:r>
            <w:r w:rsidR="0070631A">
              <w:t xml:space="preserve">technical aptitude, </w:t>
            </w:r>
            <w:proofErr w:type="gramStart"/>
            <w:r w:rsidR="00F0559C">
              <w:t>communication</w:t>
            </w:r>
            <w:proofErr w:type="gramEnd"/>
            <w:r w:rsidR="00754A4F">
              <w:t xml:space="preserve"> and customer service skills.</w:t>
            </w:r>
          </w:p>
        </w:tc>
      </w:tr>
      <w:tr w:rsidR="00CA7C59" w14:paraId="50FD69B2" w14:textId="77777777" w:rsidTr="006C0A84">
        <w:tc>
          <w:tcPr>
            <w:tcW w:w="5000" w:type="pct"/>
            <w:gridSpan w:val="2"/>
          </w:tcPr>
          <w:p w14:paraId="07A49BE6" w14:textId="77777777" w:rsidR="00CA7C59" w:rsidRDefault="00CA7C59" w:rsidP="006C0A84">
            <w:pPr>
              <w:pStyle w:val="SectionTitle"/>
            </w:pPr>
            <w:r>
              <w:t>Experience</w:t>
            </w:r>
            <w:r w:rsidR="006C0A84">
              <w:t xml:space="preserve"> </w:t>
            </w:r>
          </w:p>
        </w:tc>
      </w:tr>
      <w:tr w:rsidR="00CA7C59" w14:paraId="44CE6504" w14:textId="77777777" w:rsidTr="006C0A84">
        <w:tc>
          <w:tcPr>
            <w:tcW w:w="769" w:type="pct"/>
          </w:tcPr>
          <w:p w14:paraId="24CCB2C6" w14:textId="77777777" w:rsidR="00CA7C59" w:rsidRDefault="00CA7C59"/>
        </w:tc>
        <w:tc>
          <w:tcPr>
            <w:tcW w:w="4231" w:type="pct"/>
          </w:tcPr>
          <w:p w14:paraId="492AFF7C" w14:textId="77777777" w:rsidR="006847CE" w:rsidRDefault="006847CE" w:rsidP="006847CE">
            <w:pPr>
              <w:pStyle w:val="Normal1"/>
              <w:spacing w:before="0" w:after="0"/>
            </w:pPr>
            <w:r>
              <w:t xml:space="preserve">November 2021 </w:t>
            </w:r>
            <w:proofErr w:type="gramStart"/>
            <w:r>
              <w:t>–  April</w:t>
            </w:r>
            <w:proofErr w:type="gramEnd"/>
            <w:r>
              <w:t xml:space="preserve"> 2024</w:t>
            </w:r>
          </w:p>
          <w:p w14:paraId="67FC4CC3" w14:textId="071A39D0" w:rsidR="006847CE" w:rsidRPr="006847CE" w:rsidRDefault="006847CE" w:rsidP="006847CE">
            <w:pPr>
              <w:pStyle w:val="Normal1"/>
              <w:spacing w:before="0" w:after="0"/>
            </w:pPr>
            <w:r>
              <w:rPr>
                <w:b/>
              </w:rPr>
              <w:t>Telecon, USA                                                                          Salt Lake City, UT</w:t>
            </w:r>
          </w:p>
          <w:p w14:paraId="5519C3E2" w14:textId="0C25A225" w:rsidR="006847CE" w:rsidRDefault="006847CE" w:rsidP="006847CE">
            <w:pPr>
              <w:pStyle w:val="JobTitle"/>
              <w:rPr>
                <w:b/>
              </w:rPr>
            </w:pPr>
            <w:r>
              <w:rPr>
                <w:b/>
              </w:rPr>
              <w:t>CAD Engineer</w:t>
            </w:r>
          </w:p>
          <w:p w14:paraId="36B3DC5D" w14:textId="679DD2D7" w:rsidR="00B41ADB" w:rsidRPr="00467B03" w:rsidRDefault="00D378CF" w:rsidP="0016474E">
            <w:pPr>
              <w:pStyle w:val="Achievement"/>
              <w:rPr>
                <w:highlight w:val="yellow"/>
              </w:rPr>
            </w:pPr>
            <w:r w:rsidRPr="00467B03">
              <w:rPr>
                <w:highlight w:val="yellow"/>
              </w:rPr>
              <w:t>What were you creating the designs for?</w:t>
            </w:r>
            <w:r w:rsidR="00D87033">
              <w:rPr>
                <w:highlight w:val="yellow"/>
              </w:rPr>
              <w:t xml:space="preserve"> </w:t>
            </w:r>
            <w:r w:rsidRPr="00467B03">
              <w:rPr>
                <w:highlight w:val="yellow"/>
              </w:rPr>
              <w:t>Was it for cable</w:t>
            </w:r>
            <w:r w:rsidR="00467B03" w:rsidRPr="00467B03">
              <w:rPr>
                <w:highlight w:val="yellow"/>
              </w:rPr>
              <w:t xml:space="preserve"> to be run?  A certain type of cable?</w:t>
            </w:r>
            <w:r w:rsidR="00D87033">
              <w:rPr>
                <w:highlight w:val="yellow"/>
              </w:rPr>
              <w:t xml:space="preserve"> Altice One </w:t>
            </w:r>
            <w:r w:rsidR="00D87033">
              <w:rPr>
                <w:highlight w:val="yellow"/>
              </w:rPr>
              <w:t>Fiber Optic Cables to feed into Residential and Commercial buildings</w:t>
            </w:r>
            <w:r w:rsidR="00D87033">
              <w:rPr>
                <w:highlight w:val="yellow"/>
              </w:rPr>
              <w:t>.</w:t>
            </w:r>
          </w:p>
          <w:p w14:paraId="56EC3E61" w14:textId="5BE917DF" w:rsidR="006847CE" w:rsidRDefault="0016474E" w:rsidP="0016474E">
            <w:pPr>
              <w:pStyle w:val="Achievement"/>
            </w:pPr>
            <w:r>
              <w:t>Designed floor plans, renderings, and elevations using speci</w:t>
            </w:r>
            <w:r w:rsidR="00872880">
              <w:t xml:space="preserve">fic computer </w:t>
            </w:r>
            <w:r w:rsidR="00872880" w:rsidRPr="00872880">
              <w:rPr>
                <w:highlight w:val="yellow"/>
              </w:rPr>
              <w:t>(AutoCAD?)</w:t>
            </w:r>
            <w:r w:rsidR="00D87033">
              <w:t xml:space="preserve"> </w:t>
            </w:r>
            <w:r>
              <w:t xml:space="preserve"> software</w:t>
            </w:r>
            <w:r w:rsidR="00D87033">
              <w:t xml:space="preserve">. (Yes I used </w:t>
            </w:r>
            <w:r w:rsidR="002E433E">
              <w:t>two</w:t>
            </w:r>
            <w:r w:rsidR="00D87033">
              <w:t xml:space="preserve"> AutoCAD </w:t>
            </w:r>
            <w:proofErr w:type="spellStart"/>
            <w:proofErr w:type="gramStart"/>
            <w:r w:rsidR="00D87033">
              <w:t>software</w:t>
            </w:r>
            <w:r w:rsidR="002E433E">
              <w:t>s</w:t>
            </w:r>
            <w:r w:rsidR="00D87033">
              <w:t>.</w:t>
            </w:r>
            <w:r w:rsidR="002E433E">
              <w:t>Netwin</w:t>
            </w:r>
            <w:proofErr w:type="spellEnd"/>
            <w:proofErr w:type="gramEnd"/>
            <w:r w:rsidR="002E433E">
              <w:t xml:space="preserve"> and </w:t>
            </w:r>
            <w:proofErr w:type="spellStart"/>
            <w:r w:rsidR="002E433E">
              <w:t>SpatialNet</w:t>
            </w:r>
            <w:proofErr w:type="spellEnd"/>
            <w:r w:rsidR="00D87033">
              <w:t>)</w:t>
            </w:r>
          </w:p>
          <w:p w14:paraId="3E4DD1B5" w14:textId="7DC201DA" w:rsidR="00331E8A" w:rsidRDefault="00331E8A" w:rsidP="00331E8A">
            <w:pPr>
              <w:pStyle w:val="Achievement"/>
            </w:pPr>
            <w:r>
              <w:t xml:space="preserve">Produced detailed construction and designed plans for field engineers to follow and </w:t>
            </w:r>
            <w:r w:rsidR="00A9707A">
              <w:t>ensure</w:t>
            </w:r>
            <w:r>
              <w:t xml:space="preserve"> the technical solutions met the Client’s goals.</w:t>
            </w:r>
          </w:p>
          <w:p w14:paraId="5F74B2F6" w14:textId="01388C48" w:rsidR="00467B03" w:rsidRPr="000D59C1" w:rsidRDefault="00467B03" w:rsidP="00331E8A">
            <w:pPr>
              <w:pStyle w:val="Achievement"/>
              <w:rPr>
                <w:highlight w:val="yellow"/>
              </w:rPr>
            </w:pPr>
            <w:r w:rsidRPr="000D59C1">
              <w:rPr>
                <w:highlight w:val="yellow"/>
              </w:rPr>
              <w:t>Other than AutoCAD, were there any other systems</w:t>
            </w:r>
            <w:r w:rsidR="000D59C1" w:rsidRPr="000D59C1">
              <w:rPr>
                <w:highlight w:val="yellow"/>
              </w:rPr>
              <w:t xml:space="preserve">/tools (Microsoft, any project management software, </w:t>
            </w:r>
            <w:proofErr w:type="spellStart"/>
            <w:r w:rsidR="000D59C1" w:rsidRPr="000D59C1">
              <w:rPr>
                <w:highlight w:val="yellow"/>
              </w:rPr>
              <w:t>etc</w:t>
            </w:r>
            <w:proofErr w:type="spellEnd"/>
            <w:r w:rsidR="000D59C1" w:rsidRPr="000D59C1">
              <w:rPr>
                <w:highlight w:val="yellow"/>
              </w:rPr>
              <w:t>)</w:t>
            </w:r>
            <w:r w:rsidRPr="000D59C1">
              <w:rPr>
                <w:highlight w:val="yellow"/>
              </w:rPr>
              <w:t xml:space="preserve"> that you used for work?</w:t>
            </w:r>
            <w:r w:rsidR="00D87033">
              <w:rPr>
                <w:highlight w:val="yellow"/>
              </w:rPr>
              <w:t xml:space="preserve"> Word, Excel, </w:t>
            </w:r>
            <w:proofErr w:type="spellStart"/>
            <w:r w:rsidR="00D87033">
              <w:rPr>
                <w:highlight w:val="yellow"/>
              </w:rPr>
              <w:t>Netwin</w:t>
            </w:r>
            <w:proofErr w:type="spellEnd"/>
            <w:r w:rsidR="00D87033">
              <w:rPr>
                <w:highlight w:val="yellow"/>
              </w:rPr>
              <w:t xml:space="preserve">, and </w:t>
            </w:r>
            <w:proofErr w:type="spellStart"/>
            <w:r w:rsidR="00D87033">
              <w:rPr>
                <w:highlight w:val="yellow"/>
              </w:rPr>
              <w:t>SpatialNet</w:t>
            </w:r>
            <w:proofErr w:type="spellEnd"/>
          </w:p>
          <w:p w14:paraId="4022022E" w14:textId="2DF7AD1D" w:rsidR="006847CE" w:rsidRDefault="006847CE" w:rsidP="006847CE">
            <w:pPr>
              <w:pStyle w:val="Achievement"/>
              <w:numPr>
                <w:ilvl w:val="0"/>
                <w:numId w:val="0"/>
              </w:numPr>
              <w:ind w:left="360" w:hanging="360"/>
            </w:pPr>
          </w:p>
          <w:p w14:paraId="1233AAE8" w14:textId="77777777" w:rsidR="006847CE" w:rsidRDefault="006847CE" w:rsidP="0035506D">
            <w:pPr>
              <w:pStyle w:val="Normal1"/>
              <w:spacing w:before="0" w:after="0"/>
            </w:pPr>
          </w:p>
          <w:p w14:paraId="4BEDFB9B" w14:textId="77777777" w:rsidR="006847CE" w:rsidRDefault="006847CE" w:rsidP="0035506D">
            <w:pPr>
              <w:pStyle w:val="Normal1"/>
              <w:spacing w:before="0" w:after="0"/>
            </w:pPr>
          </w:p>
          <w:p w14:paraId="067BFC6F" w14:textId="5DB31A24" w:rsidR="0035506D" w:rsidRDefault="0035506D" w:rsidP="0035506D">
            <w:pPr>
              <w:pStyle w:val="Normal1"/>
              <w:spacing w:before="0" w:after="0"/>
            </w:pPr>
            <w:r>
              <w:t xml:space="preserve">January 2017 </w:t>
            </w:r>
            <w:proofErr w:type="gramStart"/>
            <w:r>
              <w:t xml:space="preserve">–  </w:t>
            </w:r>
            <w:r w:rsidR="006847CE">
              <w:t>November</w:t>
            </w:r>
            <w:proofErr w:type="gramEnd"/>
            <w:r w:rsidR="006847CE">
              <w:t xml:space="preserve"> 2021</w:t>
            </w:r>
          </w:p>
          <w:p w14:paraId="5D8FE026" w14:textId="757B0B9A" w:rsidR="0035506D" w:rsidRPr="00C4701E" w:rsidRDefault="0035506D" w:rsidP="0035506D">
            <w:pPr>
              <w:pStyle w:val="Normal1"/>
              <w:spacing w:before="0" w:after="0"/>
              <w:rPr>
                <w:b/>
              </w:rPr>
            </w:pPr>
            <w:r>
              <w:rPr>
                <w:b/>
              </w:rPr>
              <w:t>Hannon Floor Covering                                                                           Union, NJ</w:t>
            </w:r>
          </w:p>
          <w:p w14:paraId="739709FD" w14:textId="625E62ED" w:rsidR="0035506D" w:rsidRPr="003F7D56" w:rsidRDefault="0035506D" w:rsidP="0035506D">
            <w:pPr>
              <w:pStyle w:val="JobTitle"/>
              <w:rPr>
                <w:b/>
              </w:rPr>
            </w:pPr>
            <w:r>
              <w:rPr>
                <w:b/>
              </w:rPr>
              <w:t>Warehouse Manager</w:t>
            </w:r>
          </w:p>
          <w:p w14:paraId="0467163E" w14:textId="34A065DB" w:rsidR="0035506D" w:rsidRDefault="0035506D" w:rsidP="0035506D">
            <w:pPr>
              <w:pStyle w:val="Achievement"/>
              <w:numPr>
                <w:ilvl w:val="0"/>
                <w:numId w:val="32"/>
              </w:numPr>
            </w:pPr>
            <w:r>
              <w:t>Manage Staff, prepare delivery schedules, and assign specific duties</w:t>
            </w:r>
          </w:p>
          <w:p w14:paraId="01CCE839" w14:textId="6A5962AA" w:rsidR="0035506D" w:rsidRPr="00C42F2A" w:rsidRDefault="0035506D" w:rsidP="0035506D">
            <w:pPr>
              <w:pStyle w:val="Achievement"/>
              <w:numPr>
                <w:ilvl w:val="0"/>
                <w:numId w:val="32"/>
              </w:numPr>
            </w:pPr>
            <w:r>
              <w:t>Responsible for ordering materials for the flooring jobs.</w:t>
            </w:r>
          </w:p>
          <w:p w14:paraId="2CF57FD1" w14:textId="77777777" w:rsidR="0035506D" w:rsidRDefault="0035506D" w:rsidP="0035506D">
            <w:pPr>
              <w:pStyle w:val="Achievement"/>
              <w:numPr>
                <w:ilvl w:val="0"/>
                <w:numId w:val="32"/>
              </w:numPr>
            </w:pPr>
            <w:r>
              <w:t>Establish and implement the company policies, goals, objectives and procedures.</w:t>
            </w:r>
          </w:p>
          <w:p w14:paraId="613535BD" w14:textId="7DB8773D" w:rsidR="0035506D" w:rsidRDefault="0035506D" w:rsidP="0035506D">
            <w:pPr>
              <w:pStyle w:val="Achievement"/>
              <w:numPr>
                <w:ilvl w:val="0"/>
                <w:numId w:val="32"/>
              </w:numPr>
            </w:pPr>
            <w:r>
              <w:t>Responsible for all Shipping and Receiving Flooring Materials in and out of the Warehouse.</w:t>
            </w:r>
          </w:p>
          <w:p w14:paraId="4446DFD9" w14:textId="77777777" w:rsidR="0035506D" w:rsidRDefault="0035506D" w:rsidP="00E11580">
            <w:pPr>
              <w:pStyle w:val="Normal1"/>
              <w:spacing w:before="0" w:after="0"/>
            </w:pPr>
          </w:p>
          <w:p w14:paraId="6E0665CB" w14:textId="77777777" w:rsidR="0035506D" w:rsidRDefault="0035506D" w:rsidP="00E11580">
            <w:pPr>
              <w:pStyle w:val="Normal1"/>
              <w:spacing w:before="0" w:after="0"/>
            </w:pPr>
          </w:p>
          <w:p w14:paraId="5BF318FD" w14:textId="2C23431C" w:rsidR="00C4701E" w:rsidRDefault="0035506D" w:rsidP="00E11580">
            <w:pPr>
              <w:pStyle w:val="Normal1"/>
              <w:spacing w:before="0" w:after="0"/>
            </w:pPr>
            <w:r>
              <w:t>February 2016 – November 2016</w:t>
            </w:r>
          </w:p>
          <w:p w14:paraId="1812918E" w14:textId="70F4DB80" w:rsidR="00C4701E" w:rsidRPr="00C4701E" w:rsidRDefault="00C4701E" w:rsidP="00E11580">
            <w:pPr>
              <w:pStyle w:val="Normal1"/>
              <w:spacing w:before="0" w:after="0"/>
              <w:rPr>
                <w:b/>
              </w:rPr>
            </w:pPr>
            <w:r>
              <w:rPr>
                <w:b/>
              </w:rPr>
              <w:t>Regal Manahawkin 10                                                                        Manahawkin, NJ</w:t>
            </w:r>
          </w:p>
          <w:p w14:paraId="1B66C0CA" w14:textId="77777777" w:rsidR="00C4701E" w:rsidRPr="003F7D56" w:rsidRDefault="00C4701E" w:rsidP="00C4701E">
            <w:pPr>
              <w:pStyle w:val="JobTitle"/>
              <w:rPr>
                <w:b/>
              </w:rPr>
            </w:pPr>
            <w:r>
              <w:rPr>
                <w:b/>
              </w:rPr>
              <w:t>1</w:t>
            </w:r>
            <w:r w:rsidRPr="00C4701E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Assistant</w:t>
            </w:r>
            <w:r w:rsidRPr="003F7D56">
              <w:rPr>
                <w:b/>
              </w:rPr>
              <w:t xml:space="preserve"> Manager</w:t>
            </w:r>
          </w:p>
          <w:p w14:paraId="4FFED4CE" w14:textId="77777777" w:rsidR="00C4701E" w:rsidRDefault="00C4701E" w:rsidP="00C4701E">
            <w:pPr>
              <w:pStyle w:val="Achievement"/>
              <w:numPr>
                <w:ilvl w:val="0"/>
                <w:numId w:val="32"/>
              </w:numPr>
            </w:pPr>
            <w:r>
              <w:t>Manage Staff, prepare work schedules, and assign specific duties</w:t>
            </w:r>
          </w:p>
          <w:p w14:paraId="7E36D15A" w14:textId="77777777" w:rsidR="00C4701E" w:rsidRPr="00C42F2A" w:rsidRDefault="00C4701E" w:rsidP="00C4701E">
            <w:pPr>
              <w:pStyle w:val="Achievement"/>
              <w:numPr>
                <w:ilvl w:val="0"/>
                <w:numId w:val="32"/>
              </w:numPr>
            </w:pPr>
            <w:r>
              <w:t>Administer personnel processes</w:t>
            </w:r>
          </w:p>
          <w:p w14:paraId="180A66D4" w14:textId="77777777" w:rsidR="00C4701E" w:rsidRDefault="00C4701E" w:rsidP="00C4701E">
            <w:pPr>
              <w:pStyle w:val="Achievement"/>
              <w:numPr>
                <w:ilvl w:val="0"/>
                <w:numId w:val="32"/>
              </w:numPr>
            </w:pPr>
            <w:r>
              <w:t>Establish and implement the company policies, goals, objectives and procedures.</w:t>
            </w:r>
          </w:p>
          <w:p w14:paraId="621793AD" w14:textId="77777777" w:rsidR="00C4701E" w:rsidRDefault="00C4701E" w:rsidP="00C4701E">
            <w:pPr>
              <w:pStyle w:val="Achievement"/>
              <w:numPr>
                <w:ilvl w:val="0"/>
                <w:numId w:val="32"/>
              </w:numPr>
            </w:pPr>
            <w:r>
              <w:t>Ensure customers are satisfied with their visit to the cinema(s)</w:t>
            </w:r>
          </w:p>
          <w:p w14:paraId="3D894AAF" w14:textId="77777777" w:rsidR="00C4701E" w:rsidRDefault="00C4701E" w:rsidP="00E11580">
            <w:pPr>
              <w:pStyle w:val="Normal1"/>
              <w:spacing w:before="0" w:after="0"/>
            </w:pPr>
          </w:p>
          <w:p w14:paraId="5702F88F" w14:textId="77777777" w:rsidR="00C4701E" w:rsidRDefault="00C4701E" w:rsidP="00E11580">
            <w:pPr>
              <w:pStyle w:val="Normal1"/>
              <w:spacing w:before="0" w:after="0"/>
            </w:pPr>
          </w:p>
          <w:p w14:paraId="4D7C8726" w14:textId="77777777" w:rsidR="006C0A84" w:rsidRPr="003F7D56" w:rsidRDefault="006C0A84" w:rsidP="003F7D56">
            <w:pPr>
              <w:pStyle w:val="CompanyName1"/>
              <w:tabs>
                <w:tab w:val="right" w:pos="-12412"/>
              </w:tabs>
              <w:spacing w:before="0" w:after="0"/>
            </w:pPr>
            <w:r w:rsidRPr="003F7D56">
              <w:t>June 2</w:t>
            </w:r>
            <w:r w:rsidR="00C4701E">
              <w:t>013 – September 2014</w:t>
            </w:r>
            <w:r w:rsidRPr="003F7D56">
              <w:t xml:space="preserve">                                                       </w:t>
            </w:r>
            <w:r w:rsidR="003F7D56" w:rsidRPr="003F7D56">
              <w:t xml:space="preserve">                             </w:t>
            </w:r>
            <w:r w:rsidRPr="003F7D56">
              <w:t xml:space="preserve"> </w:t>
            </w:r>
          </w:p>
          <w:p w14:paraId="3D598842" w14:textId="51A2D218" w:rsidR="006C0A84" w:rsidRPr="003F7D56" w:rsidRDefault="006C0A84" w:rsidP="003F7D56">
            <w:pPr>
              <w:pStyle w:val="CompanyName1"/>
              <w:tabs>
                <w:tab w:val="right" w:pos="-12412"/>
              </w:tabs>
              <w:spacing w:before="0" w:after="0" w:line="240" w:lineRule="auto"/>
              <w:rPr>
                <w:b/>
              </w:rPr>
            </w:pPr>
            <w:r w:rsidRPr="003F7D56">
              <w:rPr>
                <w:b/>
              </w:rPr>
              <w:t xml:space="preserve">Bow Tie Cinemas, Middlebrook Galleria 10  </w:t>
            </w:r>
            <w:r w:rsidR="003F7D56">
              <w:rPr>
                <w:b/>
              </w:rPr>
              <w:t xml:space="preserve">                                       </w:t>
            </w:r>
            <w:r w:rsidR="003F7D56" w:rsidRPr="003F7D56">
              <w:rPr>
                <w:b/>
              </w:rPr>
              <w:t>Red Bank, NJ</w:t>
            </w:r>
          </w:p>
          <w:p w14:paraId="2ECD2272" w14:textId="77777777" w:rsidR="006C0A84" w:rsidRPr="003F7D56" w:rsidRDefault="006C0A84" w:rsidP="003F7D56">
            <w:pPr>
              <w:pStyle w:val="CompanyName1"/>
              <w:tabs>
                <w:tab w:val="right" w:pos="-12412"/>
              </w:tabs>
              <w:spacing w:before="0" w:after="0" w:line="240" w:lineRule="auto"/>
              <w:rPr>
                <w:b/>
              </w:rPr>
            </w:pPr>
            <w:r w:rsidRPr="003F7D56">
              <w:rPr>
                <w:b/>
              </w:rPr>
              <w:t xml:space="preserve">Bow Tie Cinemas, Red Bank Twin   </w:t>
            </w:r>
          </w:p>
          <w:p w14:paraId="0EAF3A6C" w14:textId="77777777" w:rsidR="00CA7C59" w:rsidRPr="00F820A2" w:rsidRDefault="006C0A84" w:rsidP="006C0A84">
            <w:pPr>
              <w:pStyle w:val="CompanyName1"/>
              <w:tabs>
                <w:tab w:val="right" w:pos="-12412"/>
              </w:tabs>
              <w:spacing w:after="0" w:line="240" w:lineRule="auto"/>
              <w:rPr>
                <w:sz w:val="10"/>
              </w:rPr>
            </w:pPr>
            <w:r w:rsidRPr="00F820A2">
              <w:rPr>
                <w:sz w:val="10"/>
              </w:rPr>
              <w:lastRenderedPageBreak/>
              <w:t xml:space="preserve">                </w:t>
            </w:r>
            <w:r w:rsidR="00CA7C59" w:rsidRPr="00F820A2">
              <w:rPr>
                <w:sz w:val="10"/>
              </w:rPr>
              <w:tab/>
            </w:r>
          </w:p>
          <w:p w14:paraId="7360EDE4" w14:textId="77777777" w:rsidR="00CA7C59" w:rsidRPr="003F7D56" w:rsidRDefault="006C0A84">
            <w:pPr>
              <w:pStyle w:val="JobTitle"/>
              <w:rPr>
                <w:b/>
              </w:rPr>
            </w:pPr>
            <w:r w:rsidRPr="003F7D56">
              <w:rPr>
                <w:b/>
              </w:rPr>
              <w:t>General Manager</w:t>
            </w:r>
          </w:p>
          <w:p w14:paraId="6893278E" w14:textId="77777777" w:rsidR="00CA7C59" w:rsidRDefault="00F820A2" w:rsidP="00B80D80">
            <w:pPr>
              <w:pStyle w:val="Achievement"/>
              <w:numPr>
                <w:ilvl w:val="0"/>
                <w:numId w:val="32"/>
              </w:numPr>
            </w:pPr>
            <w:r>
              <w:t>Manage Staff, prepare work schedules, and assign</w:t>
            </w:r>
            <w:r w:rsidR="00F44C94">
              <w:t xml:space="preserve"> specific duties</w:t>
            </w:r>
          </w:p>
          <w:p w14:paraId="706169CB" w14:textId="77777777" w:rsidR="00CA7C59" w:rsidRDefault="00F44C94" w:rsidP="00B80D80">
            <w:pPr>
              <w:pStyle w:val="Achievement"/>
              <w:numPr>
                <w:ilvl w:val="0"/>
                <w:numId w:val="32"/>
              </w:numPr>
            </w:pPr>
            <w:r>
              <w:t>Determine staffing requirements, interview, hire and train new employees</w:t>
            </w:r>
          </w:p>
          <w:p w14:paraId="64249092" w14:textId="77777777" w:rsidR="00F44C94" w:rsidRPr="00C42F2A" w:rsidRDefault="00F44C94" w:rsidP="00B80D80">
            <w:pPr>
              <w:pStyle w:val="Achievement"/>
              <w:numPr>
                <w:ilvl w:val="0"/>
                <w:numId w:val="32"/>
              </w:numPr>
            </w:pPr>
            <w:r>
              <w:t>Administer personnel processes</w:t>
            </w:r>
          </w:p>
          <w:p w14:paraId="69CB2CBE" w14:textId="77777777" w:rsidR="00CA7C59" w:rsidRDefault="00F44C94" w:rsidP="00B80D80">
            <w:pPr>
              <w:pStyle w:val="Achievement"/>
              <w:numPr>
                <w:ilvl w:val="0"/>
                <w:numId w:val="32"/>
              </w:numPr>
            </w:pPr>
            <w:r>
              <w:t>Establish and implement the company policies, goals, objectives and procedures</w:t>
            </w:r>
          </w:p>
          <w:p w14:paraId="328070F5" w14:textId="77777777" w:rsidR="00F820A2" w:rsidRDefault="00F820A2" w:rsidP="00C4701E">
            <w:pPr>
              <w:pStyle w:val="Achievement"/>
              <w:numPr>
                <w:ilvl w:val="0"/>
                <w:numId w:val="32"/>
              </w:numPr>
            </w:pPr>
            <w:r>
              <w:t>Manage two cinemas simulta</w:t>
            </w:r>
            <w:r w:rsidR="00C4701E">
              <w:t>neously with a total staff of 40</w:t>
            </w:r>
          </w:p>
          <w:p w14:paraId="047A2B1E" w14:textId="77777777" w:rsidR="00F820A2" w:rsidRDefault="00C20833" w:rsidP="00B80D80">
            <w:pPr>
              <w:pStyle w:val="Achievement"/>
              <w:numPr>
                <w:ilvl w:val="0"/>
                <w:numId w:val="32"/>
              </w:numPr>
            </w:pPr>
            <w:r>
              <w:t>Ensure customers are satisfied with their visit to the cinema(s)</w:t>
            </w:r>
          </w:p>
          <w:p w14:paraId="5DD4D5A5" w14:textId="77777777" w:rsidR="003F7D56" w:rsidRDefault="003F7D56" w:rsidP="003F7D56">
            <w:pPr>
              <w:pStyle w:val="Achievement"/>
              <w:numPr>
                <w:ilvl w:val="0"/>
                <w:numId w:val="0"/>
              </w:numPr>
              <w:ind w:left="360" w:hanging="360"/>
            </w:pPr>
          </w:p>
          <w:p w14:paraId="4914FA2D" w14:textId="77777777" w:rsidR="003F7D56" w:rsidRDefault="003F7D56" w:rsidP="003F7D56">
            <w:pPr>
              <w:pStyle w:val="Achievement"/>
              <w:numPr>
                <w:ilvl w:val="0"/>
                <w:numId w:val="0"/>
              </w:numPr>
              <w:ind w:left="360" w:hanging="360"/>
            </w:pPr>
          </w:p>
        </w:tc>
      </w:tr>
      <w:tr w:rsidR="00CA7C59" w14:paraId="7F651807" w14:textId="77777777" w:rsidTr="006C0A84">
        <w:tc>
          <w:tcPr>
            <w:tcW w:w="5000" w:type="pct"/>
            <w:gridSpan w:val="2"/>
          </w:tcPr>
          <w:p w14:paraId="71EF2B82" w14:textId="77777777" w:rsidR="00CA7C59" w:rsidRDefault="00CA7C59">
            <w:pPr>
              <w:pStyle w:val="SectionTitle"/>
            </w:pPr>
            <w:r>
              <w:lastRenderedPageBreak/>
              <w:t>Education</w:t>
            </w:r>
          </w:p>
        </w:tc>
      </w:tr>
      <w:tr w:rsidR="00CA7C59" w14:paraId="6F46FF67" w14:textId="77777777" w:rsidTr="006C0A84">
        <w:tc>
          <w:tcPr>
            <w:tcW w:w="769" w:type="pct"/>
          </w:tcPr>
          <w:p w14:paraId="6457C3D8" w14:textId="77777777" w:rsidR="00CA7C59" w:rsidRDefault="00CA7C59"/>
        </w:tc>
        <w:tc>
          <w:tcPr>
            <w:tcW w:w="4231" w:type="pct"/>
          </w:tcPr>
          <w:p w14:paraId="160126B0" w14:textId="2F19D467" w:rsidR="00CA7C59" w:rsidRDefault="00B80D80" w:rsidP="007D48EE">
            <w:pPr>
              <w:pStyle w:val="CompanyName1"/>
            </w:pPr>
            <w:r>
              <w:t>2001-2003</w:t>
            </w:r>
            <w:r w:rsidR="00095B9A">
              <w:tab/>
            </w:r>
            <w:r>
              <w:t>Full Sail</w:t>
            </w:r>
            <w:r w:rsidR="003A3859">
              <w:t xml:space="preserve"> University</w:t>
            </w:r>
            <w:r w:rsidR="00095B9A">
              <w:tab/>
            </w:r>
            <w:r>
              <w:t>Winter Park, FL</w:t>
            </w:r>
          </w:p>
          <w:p w14:paraId="0CF652A8" w14:textId="67C63ECF" w:rsidR="003A3859" w:rsidRDefault="00B80D80" w:rsidP="003A3859">
            <w:pPr>
              <w:pStyle w:val="Achievement"/>
            </w:pPr>
            <w:r>
              <w:t>Film Degree</w:t>
            </w:r>
          </w:p>
          <w:p w14:paraId="41B8F2CA" w14:textId="77777777" w:rsidR="00CA7C59" w:rsidRPr="00C42F2A" w:rsidRDefault="00CA7C59" w:rsidP="00B80D80">
            <w:pPr>
              <w:pStyle w:val="Achievement"/>
              <w:numPr>
                <w:ilvl w:val="0"/>
                <w:numId w:val="0"/>
              </w:numPr>
            </w:pPr>
          </w:p>
        </w:tc>
      </w:tr>
    </w:tbl>
    <w:p w14:paraId="11C11253" w14:textId="77777777" w:rsidR="00CA7C59" w:rsidRDefault="00CA7C59" w:rsidP="00F820A2"/>
    <w:sectPr w:rsidR="00CA7C59" w:rsidSect="00477B64">
      <w:headerReference w:type="default" r:id="rId9"/>
      <w:footerReference w:type="default" r:id="rId10"/>
      <w:pgSz w:w="12240" w:h="15840"/>
      <w:pgMar w:top="810" w:right="1800" w:bottom="117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D160" w14:textId="77777777" w:rsidR="00415AEA" w:rsidRDefault="00415AEA">
      <w:r>
        <w:separator/>
      </w:r>
    </w:p>
  </w:endnote>
  <w:endnote w:type="continuationSeparator" w:id="0">
    <w:p w14:paraId="68F4214A" w14:textId="77777777" w:rsidR="00415AEA" w:rsidRDefault="0041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1B79" w14:textId="77777777" w:rsidR="00622E5C" w:rsidRDefault="00622E5C">
    <w:r>
      <w:tab/>
    </w:r>
    <w:r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>
      <w:rPr>
        <w:b/>
        <w:sz w:val="21"/>
      </w:rPr>
      <w:fldChar w:fldCharType="separate"/>
    </w:r>
    <w:r w:rsidR="00C210BB">
      <w:rPr>
        <w:b/>
        <w:noProof/>
        <w:sz w:val="21"/>
      </w:rPr>
      <w:t>2</w:t>
    </w:r>
    <w:r>
      <w:rPr>
        <w:b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8646" w14:textId="77777777" w:rsidR="00415AEA" w:rsidRDefault="00415AEA">
      <w:r>
        <w:separator/>
      </w:r>
    </w:p>
  </w:footnote>
  <w:footnote w:type="continuationSeparator" w:id="0">
    <w:p w14:paraId="6E6F6A9F" w14:textId="77777777" w:rsidR="00415AEA" w:rsidRDefault="00415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A492" w14:textId="77777777" w:rsidR="00622E5C" w:rsidRDefault="00622E5C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42085E"/>
    <w:multiLevelType w:val="hybridMultilevel"/>
    <w:tmpl w:val="4EDA6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1176197D"/>
    <w:multiLevelType w:val="hybridMultilevel"/>
    <w:tmpl w:val="1E8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1F9C6201"/>
    <w:multiLevelType w:val="hybridMultilevel"/>
    <w:tmpl w:val="0B5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A2A56"/>
    <w:multiLevelType w:val="multilevel"/>
    <w:tmpl w:val="DA882FF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"/>
      <w:lvlJc w:val="left"/>
      <w:pPr>
        <w:ind w:left="720" w:firstLine="720"/>
      </w:pPr>
    </w:lvl>
    <w:lvl w:ilvl="2">
      <w:start w:val="1"/>
      <w:numFmt w:val="bullet"/>
      <w:lvlText w:val=""/>
      <w:lvlJc w:val="left"/>
      <w:pPr>
        <w:ind w:left="720" w:firstLine="720"/>
      </w:pPr>
    </w:lvl>
    <w:lvl w:ilvl="3">
      <w:start w:val="1"/>
      <w:numFmt w:val="bullet"/>
      <w:lvlText w:val=""/>
      <w:lvlJc w:val="left"/>
      <w:pPr>
        <w:ind w:left="720" w:firstLine="720"/>
      </w:pPr>
    </w:lvl>
    <w:lvl w:ilvl="4">
      <w:start w:val="1"/>
      <w:numFmt w:val="bullet"/>
      <w:lvlText w:val=""/>
      <w:lvlJc w:val="left"/>
      <w:pPr>
        <w:ind w:left="720" w:firstLine="720"/>
      </w:pPr>
    </w:lvl>
    <w:lvl w:ilvl="5">
      <w:start w:val="1"/>
      <w:numFmt w:val="bullet"/>
      <w:lvlText w:val=""/>
      <w:lvlJc w:val="left"/>
      <w:pPr>
        <w:ind w:left="720" w:firstLine="720"/>
      </w:pPr>
    </w:lvl>
    <w:lvl w:ilvl="6">
      <w:start w:val="1"/>
      <w:numFmt w:val="bullet"/>
      <w:lvlText w:val=""/>
      <w:lvlJc w:val="left"/>
      <w:pPr>
        <w:ind w:left="720" w:firstLine="720"/>
      </w:pPr>
    </w:lvl>
    <w:lvl w:ilvl="7">
      <w:start w:val="1"/>
      <w:numFmt w:val="bullet"/>
      <w:lvlText w:val=""/>
      <w:lvlJc w:val="left"/>
      <w:pPr>
        <w:ind w:left="720" w:firstLine="720"/>
      </w:pPr>
    </w:lvl>
    <w:lvl w:ilvl="8">
      <w:start w:val="1"/>
      <w:numFmt w:val="bullet"/>
      <w:lvlText w:val=""/>
      <w:lvlJc w:val="left"/>
      <w:pPr>
        <w:ind w:left="720" w:firstLine="720"/>
      </w:pPr>
    </w:lvl>
  </w:abstractNum>
  <w:abstractNum w:abstractNumId="8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3C6B15CF"/>
    <w:multiLevelType w:val="hybridMultilevel"/>
    <w:tmpl w:val="9C4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65CA5476"/>
    <w:multiLevelType w:val="hybridMultilevel"/>
    <w:tmpl w:val="15BC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4023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67496009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91604308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76365368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36006053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92622725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1077240974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 w16cid:durableId="37080804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149437490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119839530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 w16cid:durableId="33889117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 w16cid:durableId="3547644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 w16cid:durableId="151869047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 w16cid:durableId="179949658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 w16cid:durableId="489445718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 w16cid:durableId="239100282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 w16cid:durableId="27495010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 w16cid:durableId="337587153">
    <w:abstractNumId w:val="3"/>
  </w:num>
  <w:num w:numId="19" w16cid:durableId="1909611378">
    <w:abstractNumId w:val="12"/>
  </w:num>
  <w:num w:numId="20" w16cid:durableId="1768769635">
    <w:abstractNumId w:val="2"/>
  </w:num>
  <w:num w:numId="21" w16cid:durableId="768894144">
    <w:abstractNumId w:val="5"/>
  </w:num>
  <w:num w:numId="22" w16cid:durableId="1287271207">
    <w:abstractNumId w:val="9"/>
  </w:num>
  <w:num w:numId="23" w16cid:durableId="540366405">
    <w:abstractNumId w:val="11"/>
  </w:num>
  <w:num w:numId="24" w16cid:durableId="1495759510">
    <w:abstractNumId w:val="8"/>
  </w:num>
  <w:num w:numId="25" w16cid:durableId="76102492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 w16cid:durableId="76480770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 w16cid:durableId="27710993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 w16cid:durableId="107878945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 w16cid:durableId="290980544">
    <w:abstractNumId w:val="7"/>
  </w:num>
  <w:num w:numId="30" w16cid:durableId="823815576">
    <w:abstractNumId w:val="6"/>
  </w:num>
  <w:num w:numId="31" w16cid:durableId="96600865">
    <w:abstractNumId w:val="4"/>
  </w:num>
  <w:num w:numId="32" w16cid:durableId="192353984">
    <w:abstractNumId w:val="10"/>
  </w:num>
  <w:num w:numId="33" w16cid:durableId="694574468">
    <w:abstractNumId w:val="1"/>
  </w:num>
  <w:num w:numId="34" w16cid:durableId="8955506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US" w:vendorID="8" w:dllVersion="513" w:checkStyle="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84"/>
    <w:rsid w:val="00006A3E"/>
    <w:rsid w:val="00025D1B"/>
    <w:rsid w:val="00033281"/>
    <w:rsid w:val="00094606"/>
    <w:rsid w:val="00095B9A"/>
    <w:rsid w:val="000A3F3C"/>
    <w:rsid w:val="000D59C1"/>
    <w:rsid w:val="000D7C21"/>
    <w:rsid w:val="000F7A29"/>
    <w:rsid w:val="00144399"/>
    <w:rsid w:val="0016474E"/>
    <w:rsid w:val="001F1A82"/>
    <w:rsid w:val="00284117"/>
    <w:rsid w:val="002E433E"/>
    <w:rsid w:val="002F60B5"/>
    <w:rsid w:val="002F6A11"/>
    <w:rsid w:val="00331E8A"/>
    <w:rsid w:val="0035506D"/>
    <w:rsid w:val="0039188C"/>
    <w:rsid w:val="003A3859"/>
    <w:rsid w:val="003C15DA"/>
    <w:rsid w:val="003F7D56"/>
    <w:rsid w:val="0041506D"/>
    <w:rsid w:val="00415AEA"/>
    <w:rsid w:val="00467B03"/>
    <w:rsid w:val="00477B64"/>
    <w:rsid w:val="004A73B1"/>
    <w:rsid w:val="00520181"/>
    <w:rsid w:val="0055169A"/>
    <w:rsid w:val="005C7BF5"/>
    <w:rsid w:val="00622E5C"/>
    <w:rsid w:val="006572F4"/>
    <w:rsid w:val="006847CE"/>
    <w:rsid w:val="006C0A84"/>
    <w:rsid w:val="0070631A"/>
    <w:rsid w:val="00710F74"/>
    <w:rsid w:val="00754A4F"/>
    <w:rsid w:val="007B2B63"/>
    <w:rsid w:val="007B4475"/>
    <w:rsid w:val="007D48EE"/>
    <w:rsid w:val="00872880"/>
    <w:rsid w:val="00873937"/>
    <w:rsid w:val="00A023AE"/>
    <w:rsid w:val="00A277DD"/>
    <w:rsid w:val="00A9707A"/>
    <w:rsid w:val="00B35EBC"/>
    <w:rsid w:val="00B41ADB"/>
    <w:rsid w:val="00B80D80"/>
    <w:rsid w:val="00B92920"/>
    <w:rsid w:val="00BD5CB2"/>
    <w:rsid w:val="00C20833"/>
    <w:rsid w:val="00C210BB"/>
    <w:rsid w:val="00C40E31"/>
    <w:rsid w:val="00C42F2A"/>
    <w:rsid w:val="00C4701E"/>
    <w:rsid w:val="00C5146D"/>
    <w:rsid w:val="00C861E6"/>
    <w:rsid w:val="00CA7C59"/>
    <w:rsid w:val="00D378CF"/>
    <w:rsid w:val="00D4568A"/>
    <w:rsid w:val="00D87033"/>
    <w:rsid w:val="00DB1F48"/>
    <w:rsid w:val="00E11580"/>
    <w:rsid w:val="00E65989"/>
    <w:rsid w:val="00E76F51"/>
    <w:rsid w:val="00F0559C"/>
    <w:rsid w:val="00F44C94"/>
    <w:rsid w:val="00F528F8"/>
    <w:rsid w:val="00F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E809C"/>
  <w15:docId w15:val="{A8CB5AE3-5713-CD4C-B637-2C9CA976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F60B5"/>
    <w:rPr>
      <w:color w:val="0000FF" w:themeColor="hyperlink"/>
      <w:u w:val="single"/>
    </w:rPr>
  </w:style>
  <w:style w:type="paragraph" w:customStyle="1" w:styleId="Normal1">
    <w:name w:val="Normal1"/>
    <w:rsid w:val="00E11580"/>
    <w:pPr>
      <w:spacing w:before="60" w:after="220"/>
      <w:jc w:val="both"/>
    </w:pPr>
    <w:rPr>
      <w:rFonts w:ascii="Garamond" w:eastAsia="Garamond" w:hAnsi="Garamond" w:cs="Garamond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icek12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non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C:\Users\shannon\AppData\Roaming\Microsoft\Templates\MS_ElegantResume.dotx</Template>
  <TotalTime>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shannon</dc:creator>
  <cp:lastModifiedBy>Zuniga, Maurice</cp:lastModifiedBy>
  <cp:revision>3</cp:revision>
  <cp:lastPrinted>2003-12-31T20:25:00Z</cp:lastPrinted>
  <dcterms:created xsi:type="dcterms:W3CDTF">2024-05-20T11:07:00Z</dcterms:created>
  <dcterms:modified xsi:type="dcterms:W3CDTF">2024-05-20T11:08:00Z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